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2"/>
        <w:gridCol w:w="1115"/>
        <w:gridCol w:w="3243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BEC00AA" w:rsidR="00547F36" w:rsidRPr="001E6010" w:rsidRDefault="00A326B2">
            <w:pPr>
              <w:pStyle w:val="Informazionisullostudente"/>
            </w:pPr>
            <w:r>
              <w:t>Michela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0E10340" w:rsidR="00547F36" w:rsidRPr="001E6010" w:rsidRDefault="00A326B2">
            <w:pPr>
              <w:pStyle w:val="Informazionisullostudente"/>
            </w:pPr>
            <w:r>
              <w:t>Murtas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A326B2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6FB77B2" w:rsidR="00547F36" w:rsidRPr="001E6010" w:rsidRDefault="00A326B2">
            <w:pPr>
              <w:pStyle w:val="Informazionisullostudente"/>
            </w:pPr>
            <w:r>
              <w:t>17 settembre ’21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282BD817" w:rsidR="00225A62" w:rsidRPr="00A326B2" w:rsidRDefault="003A4A56" w:rsidP="006234C7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A326B2">
        <w:rPr>
          <w:b/>
          <w:bCs/>
          <w:u w:val="single"/>
        </w:rPr>
        <w:t>Descrivere le modalità per ritornare più valori da un metodo in C#</w:t>
      </w:r>
    </w:p>
    <w:p w14:paraId="5145755E" w14:textId="6CE4EB28" w:rsidR="00A326B2" w:rsidRDefault="00A326B2" w:rsidP="00A326B2">
      <w:pPr>
        <w:pStyle w:val="ListParagraph"/>
        <w:ind w:left="1080"/>
      </w:pPr>
      <w:r>
        <w:t xml:space="preserve">Per far restituire più valori in C# bisogna inserire in una funzione uno dei seguenti </w:t>
      </w:r>
      <w:r>
        <w:t>parametri:</w:t>
      </w:r>
    </w:p>
    <w:p w14:paraId="70B48225" w14:textId="166C84BD" w:rsidR="00A326B2" w:rsidRDefault="00A326B2" w:rsidP="00A326B2">
      <w:pPr>
        <w:pStyle w:val="ListParagraph"/>
        <w:numPr>
          <w:ilvl w:val="0"/>
          <w:numId w:val="26"/>
        </w:numPr>
      </w:pPr>
      <w:r>
        <w:t>A</w:t>
      </w:r>
      <w:r>
        <w:t>rray</w:t>
      </w:r>
    </w:p>
    <w:p w14:paraId="0F81929F" w14:textId="77777777" w:rsidR="00A326B2" w:rsidRDefault="00A326B2" w:rsidP="00A326B2">
      <w:pPr>
        <w:pStyle w:val="ListParagraph"/>
        <w:numPr>
          <w:ilvl w:val="0"/>
          <w:numId w:val="26"/>
        </w:numPr>
      </w:pPr>
      <w:r>
        <w:t>Collections</w:t>
      </w:r>
      <w:r>
        <w:t xml:space="preserve"> </w:t>
      </w:r>
    </w:p>
    <w:p w14:paraId="1C5172A8" w14:textId="77777777" w:rsidR="00A326B2" w:rsidRDefault="00A326B2" w:rsidP="00A326B2">
      <w:pPr>
        <w:pStyle w:val="ListParagraph"/>
        <w:numPr>
          <w:ilvl w:val="0"/>
          <w:numId w:val="26"/>
        </w:numPr>
      </w:pPr>
      <w:r>
        <w:t>Tupla</w:t>
      </w:r>
    </w:p>
    <w:p w14:paraId="71C6B6D8" w14:textId="62598C2A" w:rsidR="00A326B2" w:rsidRDefault="00A326B2" w:rsidP="00A326B2">
      <w:pPr>
        <w:pStyle w:val="ListParagraph"/>
        <w:numPr>
          <w:ilvl w:val="0"/>
          <w:numId w:val="26"/>
        </w:numPr>
      </w:pPr>
      <w:r>
        <w:t>Oggetto</w:t>
      </w:r>
      <w:r w:rsidRPr="00473788">
        <w:t xml:space="preserve"> di tipo </w:t>
      </w:r>
      <w:r>
        <w:t>classe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20630D8A" w:rsidR="006234C7" w:rsidRPr="00A326B2" w:rsidRDefault="00D96C9C" w:rsidP="006234C7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A326B2">
        <w:rPr>
          <w:b/>
          <w:bCs/>
          <w:u w:val="single"/>
        </w:rPr>
        <w:t>Descrivere le due tipologie di casting tra tipi in C#</w:t>
      </w:r>
    </w:p>
    <w:p w14:paraId="1E8D75C3" w14:textId="77777777" w:rsidR="00A326B2" w:rsidRDefault="00A326B2" w:rsidP="00A326B2">
      <w:pPr>
        <w:pStyle w:val="ListParagraph"/>
        <w:ind w:left="1080"/>
        <w:rPr>
          <w:rFonts w:cstheme="minorHAnsi"/>
          <w:color w:val="000000" w:themeColor="text1"/>
          <w:shd w:val="clear" w:color="auto" w:fill="FFFFFF"/>
        </w:rPr>
      </w:pPr>
      <w:r>
        <w:t>La prima tipologia di c</w:t>
      </w:r>
      <w:r w:rsidRPr="00473788">
        <w:t>asting</w:t>
      </w:r>
      <w:r>
        <w:t xml:space="preserve"> è il “Casting</w:t>
      </w:r>
      <w:r w:rsidRPr="00473788">
        <w:t xml:space="preserve"> esplicito</w:t>
      </w:r>
      <w:r>
        <w:t>”, e consiste nell</w:t>
      </w:r>
      <w:r>
        <w:t>’effettuare una conversione manuale del dato</w:t>
      </w:r>
      <w:r>
        <w:t>, in modo da scongiurare una possibile perdita di informazione o un fallimento di conversione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130B184A" w14:textId="7C0007F6" w:rsidR="00A326B2" w:rsidRDefault="00A326B2" w:rsidP="00A326B2">
      <w:pPr>
        <w:pStyle w:val="ListParagraph"/>
        <w:ind w:left="1080"/>
      </w:pPr>
      <w:r>
        <w:rPr>
          <w:rFonts w:cstheme="minorHAnsi"/>
          <w:color w:val="000000" w:themeColor="text1"/>
          <w:shd w:val="clear" w:color="auto" w:fill="FFFFFF"/>
        </w:rPr>
        <w:t>La seconda tipologia viene detta “</w:t>
      </w:r>
      <w:r w:rsidRPr="00473788">
        <w:t>Casting implicito</w:t>
      </w:r>
      <w:r>
        <w:t xml:space="preserve">” e con questa viene fatta una conversione senza </w:t>
      </w:r>
      <w:r>
        <w:t>perdit</w:t>
      </w:r>
      <w:r>
        <w:t>e</w:t>
      </w:r>
      <w:r>
        <w:t xml:space="preserve"> di informazion</w:t>
      </w:r>
      <w:r>
        <w:t>i</w:t>
      </w:r>
      <w:r>
        <w:t>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283E61E4" w:rsidR="006234C7" w:rsidRPr="00A326B2" w:rsidRDefault="003A4A56" w:rsidP="006234C7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A326B2">
        <w:rPr>
          <w:b/>
          <w:bCs/>
          <w:u w:val="single"/>
        </w:rPr>
        <w:t>Quali sono gli utilizzi della keywor</w:t>
      </w:r>
      <w:r w:rsidR="006C1ECE" w:rsidRPr="00A326B2">
        <w:rPr>
          <w:b/>
          <w:bCs/>
          <w:u w:val="single"/>
        </w:rPr>
        <w:t>d</w:t>
      </w:r>
      <w:r w:rsidRPr="00A326B2">
        <w:rPr>
          <w:b/>
          <w:bCs/>
          <w:u w:val="single"/>
        </w:rPr>
        <w:t xml:space="preserve"> </w:t>
      </w:r>
      <w:r w:rsidRPr="00A326B2">
        <w:rPr>
          <w:rFonts w:ascii="Consolas" w:hAnsi="Consolas"/>
          <w:b/>
          <w:bCs/>
          <w:u w:val="single"/>
        </w:rPr>
        <w:t>static</w:t>
      </w:r>
      <w:r w:rsidRPr="00A326B2">
        <w:rPr>
          <w:b/>
          <w:bCs/>
          <w:u w:val="single"/>
        </w:rPr>
        <w:t>?</w:t>
      </w:r>
    </w:p>
    <w:p w14:paraId="7C3E27E3" w14:textId="4A412B68" w:rsidR="00A326B2" w:rsidRPr="009621A3" w:rsidRDefault="00A326B2" w:rsidP="009621A3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  <w:color w:val="282829"/>
          <w:shd w:val="clear" w:color="auto" w:fill="FFFFFF"/>
        </w:rPr>
        <w:t>I</w:t>
      </w:r>
      <w:r w:rsidRPr="006018B3">
        <w:rPr>
          <w:rFonts w:ascii="Calibri" w:hAnsi="Calibri" w:cs="Calibri"/>
          <w:color w:val="282829"/>
          <w:shd w:val="clear" w:color="auto" w:fill="FFFFFF"/>
        </w:rPr>
        <w:t xml:space="preserve"> metodi statici </w:t>
      </w:r>
      <w:r>
        <w:rPr>
          <w:rFonts w:ascii="Calibri" w:hAnsi="Calibri" w:cs="Calibri"/>
          <w:color w:val="282829"/>
          <w:shd w:val="clear" w:color="auto" w:fill="FFFFFF"/>
        </w:rPr>
        <w:t xml:space="preserve">vengono utilizzati per definire dei metodi che agiscono nel contesto della classe (ma non </w:t>
      </w:r>
      <w:r w:rsidRPr="006018B3">
        <w:rPr>
          <w:rFonts w:ascii="Calibri" w:hAnsi="Calibri" w:cs="Calibri"/>
          <w:color w:val="282829"/>
          <w:shd w:val="clear" w:color="auto" w:fill="FFFFFF"/>
        </w:rPr>
        <w:t>necessariamente su</w:t>
      </w:r>
      <w:r>
        <w:rPr>
          <w:rFonts w:ascii="Calibri" w:hAnsi="Calibri" w:cs="Calibri"/>
          <w:color w:val="282829"/>
          <w:shd w:val="clear" w:color="auto" w:fill="FFFFFF"/>
        </w:rPr>
        <w:t>gli oggetti della classe stessa</w:t>
      </w:r>
      <w:r>
        <w:rPr>
          <w:rFonts w:ascii="Calibri" w:hAnsi="Calibri" w:cs="Calibri"/>
          <w:color w:val="282829"/>
          <w:shd w:val="clear" w:color="auto" w:fill="FFFFFF"/>
        </w:rPr>
        <w:t>)</w:t>
      </w:r>
      <w:r>
        <w:rPr>
          <w:rFonts w:ascii="Calibri" w:hAnsi="Calibri" w:cs="Calibri"/>
          <w:color w:val="282829"/>
          <w:shd w:val="clear" w:color="auto" w:fill="FFFFFF"/>
        </w:rPr>
        <w:t>.</w:t>
      </w:r>
      <w:r w:rsidR="009621A3">
        <w:rPr>
          <w:rFonts w:ascii="Calibri" w:hAnsi="Calibri" w:cs="Calibri"/>
          <w:color w:val="282829"/>
          <w:shd w:val="clear" w:color="auto" w:fill="FFFFFF"/>
        </w:rPr>
        <w:t xml:space="preserve"> Si possono anche definire delle classi statiche e in questi casi non è necessario istanziare degli oggetti di quel tipo e viene utilizzata quando, ad esempio, si vogliono utilizzare dei metodi di I/O che non operano sugli oggetti.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412B1AE9" w:rsidR="006234C7" w:rsidRPr="009621A3" w:rsidRDefault="003A4A56" w:rsidP="006234C7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9621A3">
        <w:rPr>
          <w:b/>
          <w:bCs/>
          <w:u w:val="single"/>
        </w:rPr>
        <w:t>Descrivere le modalità di implementazione di un evento in C#</w:t>
      </w:r>
    </w:p>
    <w:p w14:paraId="267B3B94" w14:textId="77777777" w:rsidR="009621A3" w:rsidRDefault="009621A3" w:rsidP="009621A3">
      <w:pPr>
        <w:pStyle w:val="ListParagraph"/>
        <w:ind w:left="1080"/>
      </w:pPr>
      <w:r>
        <w:t>Un evento serve ad attivare la comunicazione tra l’interno e l’esterno</w:t>
      </w:r>
      <w:r>
        <w:t xml:space="preserve"> di una classe</w:t>
      </w:r>
      <w:r>
        <w:t xml:space="preserve">. </w:t>
      </w:r>
    </w:p>
    <w:p w14:paraId="408AA1CD" w14:textId="77777777" w:rsidR="009621A3" w:rsidRDefault="009621A3" w:rsidP="009621A3">
      <w:pPr>
        <w:pStyle w:val="ListParagraph"/>
        <w:ind w:left="1080"/>
      </w:pPr>
      <w:r>
        <w:t xml:space="preserve">Nell’evento è possibile invidurare un publisher e una lista di subscriber che ricevono delle notifiche dal primo. Ogni </w:t>
      </w:r>
      <w:r>
        <w:t xml:space="preserve">subscriber </w:t>
      </w:r>
      <w:r>
        <w:t>può</w:t>
      </w:r>
      <w:r>
        <w:t xml:space="preserve"> essere aggiunto alla lista del publisher</w:t>
      </w:r>
      <w:r>
        <w:t xml:space="preserve"> </w:t>
      </w:r>
      <w:r>
        <w:t>(subscribe) oppure</w:t>
      </w:r>
      <w:r>
        <w:t xml:space="preserve"> essere</w:t>
      </w:r>
      <w:r>
        <w:t xml:space="preserve"> rimosso</w:t>
      </w:r>
      <w:r>
        <w:t xml:space="preserve"> </w:t>
      </w:r>
      <w:r>
        <w:t xml:space="preserve">(unsubscribe). </w:t>
      </w:r>
    </w:p>
    <w:p w14:paraId="722A284C" w14:textId="77777777" w:rsidR="009621A3" w:rsidRDefault="009621A3" w:rsidP="009621A3">
      <w:pPr>
        <w:pStyle w:val="ListParagraph"/>
        <w:ind w:left="1080"/>
      </w:pPr>
      <w:r>
        <w:t>Sia il subscripe che l’unsubscribe si avvalgono di un overload degli operatori, nel primo caso viene utilizzato il += e nel secondo il -=</w:t>
      </w:r>
      <w:r>
        <w:t xml:space="preserve">. </w:t>
      </w:r>
    </w:p>
    <w:p w14:paraId="12A79776" w14:textId="5E19D417" w:rsidR="009621A3" w:rsidRPr="009621A3" w:rsidRDefault="009621A3" w:rsidP="009621A3">
      <w:pPr>
        <w:pStyle w:val="ListParagraph"/>
        <w:ind w:left="1080"/>
      </w:pPr>
      <w:r>
        <w:t xml:space="preserve">Per gestire questi due eventi ci sono due metodi: creare un delegate che ‘solleva l’evento’ e lo istanzia nel program, oppure sfruttare un altro delegate già implementato in c# che sgrutta </w:t>
      </w:r>
      <w:r>
        <w:t>l’EventHandler.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0B1C921B" w:rsidR="006234C7" w:rsidRPr="009D6213" w:rsidRDefault="00696719" w:rsidP="00482857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009D6213">
        <w:rPr>
          <w:b/>
          <w:bCs/>
          <w:u w:val="single"/>
        </w:rPr>
        <w:lastRenderedPageBreak/>
        <w:t xml:space="preserve">A cosa serve l’interfaccia </w:t>
      </w:r>
      <w:r w:rsidRPr="009D6213">
        <w:rPr>
          <w:rFonts w:ascii="Consolas" w:hAnsi="Consolas"/>
          <w:b/>
          <w:bCs/>
          <w:u w:val="single"/>
        </w:rPr>
        <w:t>IEnumerable&lt;T&gt;</w:t>
      </w:r>
      <w:r w:rsidR="003A4A56" w:rsidRPr="009D6213">
        <w:rPr>
          <w:b/>
          <w:bCs/>
          <w:u w:val="single"/>
        </w:rPr>
        <w:t>?</w:t>
      </w:r>
      <w:r w:rsidRPr="009D6213">
        <w:rPr>
          <w:b/>
          <w:bCs/>
          <w:u w:val="single"/>
        </w:rPr>
        <w:t xml:space="preserve"> Come si implementa in una nostra classe?</w:t>
      </w:r>
    </w:p>
    <w:p w14:paraId="621DC217" w14:textId="0C2E6192" w:rsidR="009621A3" w:rsidRDefault="009621A3" w:rsidP="009621A3">
      <w:pPr>
        <w:pStyle w:val="ListParagraph"/>
        <w:ind w:left="1080"/>
      </w:pPr>
      <w:r w:rsidRPr="009621A3">
        <w:t>IEnumerable è l'interfaccia di base per tutte le raccolte non generiche che possono essere enumerate.</w:t>
      </w:r>
    </w:p>
    <w:p w14:paraId="6A61E37F" w14:textId="46D04D70" w:rsidR="009D6213" w:rsidRDefault="009D6213" w:rsidP="009621A3">
      <w:pPr>
        <w:pStyle w:val="ListParagraph"/>
        <w:ind w:left="1080"/>
      </w:pPr>
      <w:r>
        <w:t>Con il suo utilizzo viene implementato il metodo GetEnumerator.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428A78C7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classe </w:t>
      </w:r>
      <w:r w:rsidR="007A6FD6">
        <w:rPr>
          <w:rFonts w:ascii="Consolas" w:hAnsi="Consolas"/>
          <w:color w:val="00B050"/>
        </w:rPr>
        <w:t>Warehouse</w:t>
      </w:r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ListParagraph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7A6FD6" w:rsidRDefault="00482857" w:rsidP="00482857">
      <w:pPr>
        <w:pStyle w:val="ListParagraph"/>
        <w:numPr>
          <w:ilvl w:val="1"/>
          <w:numId w:val="23"/>
        </w:numPr>
      </w:pPr>
      <w:r w:rsidRPr="00482857">
        <w:rPr>
          <w:i/>
          <w:iCs/>
        </w:rPr>
        <w:t>Lista d</w:t>
      </w:r>
      <w:r w:rsidR="007A6FD6">
        <w:rPr>
          <w:i/>
          <w:iCs/>
        </w:rPr>
        <w:t>elle Merci in giacenza</w:t>
      </w:r>
    </w:p>
    <w:p w14:paraId="41F3036E" w14:textId="2D41B374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</w:t>
      </w:r>
      <w:r w:rsidRPr="00222257">
        <w:rPr>
          <w:b/>
          <w:bCs/>
        </w:rPr>
        <w:t>l’overload degli operatori + e –</w:t>
      </w:r>
      <w:r w:rsidRPr="00482857">
        <w:t xml:space="preserve"> in modo che sia possibile aggiungere </w:t>
      </w:r>
      <w:r w:rsidR="007A6FD6">
        <w:t>e rimuovere Merci d</w:t>
      </w:r>
      <w:r w:rsidRPr="00482857">
        <w:t>alla lista (</w:t>
      </w:r>
      <w:r w:rsidRPr="00482857">
        <w:rPr>
          <w:u w:val="single"/>
        </w:rPr>
        <w:t xml:space="preserve">l’overload dovrà anche occuparsi di aggiornare </w:t>
      </w:r>
      <w:r w:rsidR="007A6FD6">
        <w:rPr>
          <w:u w:val="single"/>
        </w:rPr>
        <w:t xml:space="preserve">l’Importo Totale </w:t>
      </w:r>
      <w:r w:rsidRPr="00482857">
        <w:rPr>
          <w:u w:val="single"/>
        </w:rPr>
        <w:t xml:space="preserve">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646F84C4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 metodo </w:t>
      </w:r>
      <w:r w:rsidR="007A6FD6">
        <w:rPr>
          <w:rFonts w:ascii="Consolas" w:hAnsi="Consolas"/>
        </w:rPr>
        <w:t>StockList</w:t>
      </w:r>
      <w:r w:rsidRPr="00482857">
        <w:rPr>
          <w:rFonts w:ascii="Consolas" w:hAnsi="Consolas"/>
        </w:rPr>
        <w:t>()</w:t>
      </w:r>
      <w:r w:rsidRPr="00482857">
        <w:t xml:space="preserve"> che stampi i dati del </w:t>
      </w:r>
      <w:r w:rsidR="007A6FD6">
        <w:t>Magazzino</w:t>
      </w:r>
      <w:r w:rsidRPr="00482857">
        <w:t>, inclusa la lista de</w:t>
      </w:r>
      <w:r w:rsidR="007A6FD6">
        <w:t>lle Merci in giacenza</w:t>
      </w:r>
    </w:p>
    <w:p w14:paraId="3E4EB911" w14:textId="44EE5F05" w:rsidR="00482857" w:rsidRPr="00B444E5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Merci </w:t>
      </w:r>
      <w:r w:rsidRPr="00482857">
        <w:t xml:space="preserve"> (</w:t>
      </w:r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ListParagraph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ElectronicGood</w:t>
      </w:r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PerishableGood</w:t>
      </w:r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 xml:space="preserve">(enum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(enum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6D5F5AE2" w:rsid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14:paraId="7E2E8E6D" w14:textId="050CA1B2" w:rsidR="002A7C87" w:rsidRDefault="002A7C87" w:rsidP="00482857">
      <w:pPr>
        <w:pStyle w:val="ListParagraph"/>
        <w:numPr>
          <w:ilvl w:val="1"/>
          <w:numId w:val="23"/>
        </w:numPr>
      </w:pPr>
      <w:r w:rsidRPr="002A7C87">
        <w:rPr>
          <w:b/>
          <w:bCs/>
          <w:i/>
          <w:iCs/>
        </w:rPr>
        <w:t>OPZIONALE</w:t>
      </w:r>
      <w:r>
        <w:t>: realizzare una procedura di caricamento dati da un file della lista delle Merci in giacenza (l’implementazione di eventi per notificare le fasi di caricamento dati costituisce un bonus)</w:t>
      </w:r>
    </w:p>
    <w:p w14:paraId="50A3CB9B" w14:textId="228B77EC" w:rsidR="00222257" w:rsidRPr="00482857" w:rsidRDefault="00222257" w:rsidP="00222257">
      <w:pPr>
        <w:pStyle w:val="ListParagraph"/>
        <w:numPr>
          <w:ilvl w:val="1"/>
          <w:numId w:val="23"/>
        </w:numPr>
      </w:pPr>
      <w:r>
        <w:rPr>
          <w:b/>
          <w:bCs/>
          <w:i/>
          <w:iCs/>
        </w:rPr>
        <w:t>OPZIONALE 2</w:t>
      </w:r>
      <w:r w:rsidRPr="00222257">
        <w:t>:</w:t>
      </w:r>
      <w:r>
        <w:t xml:space="preserve"> utilizzare una (o più) eccezione custom per gestire tutte le tipologie di errori che dovessero verificarsi durante l’utilizzo della classe </w:t>
      </w:r>
      <w:r w:rsidRPr="00222257">
        <w:rPr>
          <w:rFonts w:ascii="Consolas" w:hAnsi="Consolas"/>
          <w:color w:val="00B050"/>
        </w:rPr>
        <w:t>Warehouse</w:t>
      </w:r>
      <w:r>
        <w:t xml:space="preserve"> e delle classi </w:t>
      </w:r>
      <w:r w:rsidRPr="00222257">
        <w:rPr>
          <w:rFonts w:ascii="Consolas" w:hAnsi="Consolas"/>
          <w:color w:val="00B050"/>
        </w:rPr>
        <w:t>Good</w:t>
      </w:r>
    </w:p>
    <w:p w14:paraId="4BA87333" w14:textId="77777777" w:rsidR="00482857" w:rsidRPr="002A7C87" w:rsidRDefault="00482857" w:rsidP="00482857">
      <w:pPr>
        <w:pStyle w:val="ListParagraph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7A6FD6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Crei un nuovo </w:t>
      </w:r>
      <w:r w:rsidR="007A6FD6">
        <w:t>Magazzino</w:t>
      </w:r>
    </w:p>
    <w:p w14:paraId="0BCEEB51" w14:textId="4CA7790F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Permetta di </w:t>
      </w:r>
      <w:r w:rsidR="007A6FD6">
        <w:t xml:space="preserve">ricevere diverse tipologie di Merci </w:t>
      </w:r>
      <w:r w:rsidRPr="00482857">
        <w:t>(</w:t>
      </w:r>
      <w:r w:rsidR="007A6FD6">
        <w:t>gestire l’</w:t>
      </w:r>
      <w:r w:rsidRPr="00482857">
        <w:t>input dall'utente)</w:t>
      </w:r>
    </w:p>
    <w:p w14:paraId="01C6AF60" w14:textId="497CE194" w:rsidR="00E64138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Stampi i dati del </w:t>
      </w:r>
      <w:r w:rsidR="00284E99">
        <w:t>Magazzino e le Merci in giacenza</w:t>
      </w:r>
    </w:p>
    <w:p w14:paraId="20CBF7D3" w14:textId="1706CD9C" w:rsidR="00E64138" w:rsidRPr="00E64138" w:rsidRDefault="00E64138" w:rsidP="00E2077C">
      <w:pPr>
        <w:pStyle w:val="ListParagraph"/>
        <w:ind w:left="0"/>
        <w:jc w:val="center"/>
      </w:pPr>
    </w:p>
    <w:sectPr w:rsidR="00E64138" w:rsidRPr="00E64138" w:rsidSect="00547F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5504" w14:textId="77777777" w:rsidR="00AF6181" w:rsidRDefault="00AF6181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7676185" w14:textId="77777777" w:rsidR="00AF6181" w:rsidRDefault="00AF6181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C2D3" w14:textId="77777777" w:rsidR="009F0E9D" w:rsidRDefault="009F0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97F8" w14:textId="77777777" w:rsidR="009F0E9D" w:rsidRDefault="009F0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71079" w14:textId="77777777" w:rsidR="00AF6181" w:rsidRDefault="00AF6181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73C652B" w14:textId="77777777" w:rsidR="00AF6181" w:rsidRDefault="00AF6181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944F" w14:textId="77777777" w:rsidR="009F0E9D" w:rsidRDefault="009F0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4E02" w14:textId="77777777" w:rsidR="009F0E9D" w:rsidRDefault="009F0E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9201" w14:textId="77777777" w:rsidR="009F0E9D" w:rsidRDefault="009F0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7230240"/>
    <w:multiLevelType w:val="hybridMultilevel"/>
    <w:tmpl w:val="F38CC5FE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409A04F8"/>
    <w:multiLevelType w:val="hybridMultilevel"/>
    <w:tmpl w:val="771AAF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55185"/>
    <w:multiLevelType w:val="multilevel"/>
    <w:tmpl w:val="9A1C8920"/>
    <w:numStyleLink w:val="Answers"/>
  </w:abstractNum>
  <w:abstractNum w:abstractNumId="12" w15:restartNumberingAfterBreak="0">
    <w:nsid w:val="49AF741D"/>
    <w:multiLevelType w:val="multilevel"/>
    <w:tmpl w:val="9A1C8920"/>
    <w:numStyleLink w:val="Answers"/>
  </w:abstractNum>
  <w:abstractNum w:abstractNumId="13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173671"/>
    <w:multiLevelType w:val="multilevel"/>
    <w:tmpl w:val="9A1C8920"/>
    <w:numStyleLink w:val="Answers"/>
  </w:abstractNum>
  <w:abstractNum w:abstractNumId="16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10"/>
  </w:num>
  <w:num w:numId="18">
    <w:abstractNumId w:val="0"/>
  </w:num>
  <w:num w:numId="19">
    <w:abstractNumId w:val="1"/>
  </w:num>
  <w:num w:numId="20">
    <w:abstractNumId w:val="18"/>
  </w:num>
  <w:num w:numId="21">
    <w:abstractNumId w:val="2"/>
  </w:num>
  <w:num w:numId="22">
    <w:abstractNumId w:val="17"/>
  </w:num>
  <w:num w:numId="23">
    <w:abstractNumId w:val="14"/>
  </w:num>
  <w:num w:numId="24">
    <w:abstractNumId w:val="13"/>
  </w:num>
  <w:num w:numId="25">
    <w:abstractNumId w:val="16"/>
  </w:num>
  <w:num w:numId="26">
    <w:abstractNumId w:val="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E471B"/>
    <w:rsid w:val="000E55EA"/>
    <w:rsid w:val="000E60BC"/>
    <w:rsid w:val="00122F57"/>
    <w:rsid w:val="00123D31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825D6"/>
    <w:rsid w:val="00284E99"/>
    <w:rsid w:val="002A7C87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96719"/>
    <w:rsid w:val="006A5B48"/>
    <w:rsid w:val="006C1ECE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A6FD6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621A3"/>
    <w:rsid w:val="0097786E"/>
    <w:rsid w:val="0099502D"/>
    <w:rsid w:val="009D6213"/>
    <w:rsid w:val="009E2BE0"/>
    <w:rsid w:val="009F0E9D"/>
    <w:rsid w:val="00A1545F"/>
    <w:rsid w:val="00A326B2"/>
    <w:rsid w:val="00A360C5"/>
    <w:rsid w:val="00A510E2"/>
    <w:rsid w:val="00A9761D"/>
    <w:rsid w:val="00AF6181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6435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Strong">
    <w:name w:val="Strong"/>
    <w:basedOn w:val="DefaultParagraphFont"/>
    <w:uiPriority w:val="22"/>
    <w:qFormat/>
    <w:rsid w:val="00962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FEE296-EC1B-448B-B6C0-2FD42906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68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Michela Murtas (c)</cp:lastModifiedBy>
  <cp:revision>2</cp:revision>
  <cp:lastPrinted>2004-01-22T16:32:00Z</cp:lastPrinted>
  <dcterms:created xsi:type="dcterms:W3CDTF">2021-09-17T09:54:00Z</dcterms:created>
  <dcterms:modified xsi:type="dcterms:W3CDTF">2021-09-17T09:54:00Z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